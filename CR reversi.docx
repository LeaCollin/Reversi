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92261549"/>
        <w:docPartObj>
          <w:docPartGallery w:val="Cover Pages"/>
          <w:docPartUnique/>
        </w:docPartObj>
      </w:sdtPr>
      <w:sdtEndPr/>
      <w:sdtContent>
        <w:p w:rsidR="00C80A5C" w:rsidRDefault="00C80A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2846" cy="10058400"/>
                    <wp:effectExtent l="0" t="0" r="6350" b="8255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2846" cy="10058400"/>
                              <a:chOff x="0" y="0"/>
                              <a:chExt cx="3112846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030" y="0"/>
                                <a:ext cx="3099816" cy="198317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1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80A5C" w:rsidRDefault="00C80A5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80A5C" w:rsidRDefault="00D55C6C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80A5C" w:rsidRDefault="005D743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80A5C" w:rsidRDefault="009164D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15/05/2016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pt;margin-top:0;width:245.1pt;height:11in;z-index:251658240;mso-width-percent:400;mso-height-percent:1000;mso-position-horizontal:right;mso-position-horizontal-relative:page;mso-position-vertical:top;mso-position-vertical-relative:page;mso-width-percent:400;mso-height-percent:1000" coordsize="3112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0;width:30998;height:1983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1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80A5C" w:rsidRDefault="00C80A5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80A5C" w:rsidRDefault="00D55C6C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80A5C" w:rsidRDefault="005D743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80A5C" w:rsidRDefault="009164D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15/05/2016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2669540</wp:posOffset>
                        </wp:positionV>
                      </mc:Fallback>
                    </mc:AlternateContent>
                    <wp:extent cx="6970395" cy="640080"/>
                    <wp:effectExtent l="0" t="0" r="18415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outline/>
                                    <w:color w:val="70AD47" w:themeColor="accent6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accent6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  <w14:props3d w14:extrusionH="57150" w14:contourW="0" w14:prstMaterial="warmMatte">
                                      <w14:bevelT w14:w="38100" w14:h="38100" w14:prst="circle"/>
                                    </w14:props3d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0A5C" w:rsidRPr="00FF79EE" w:rsidRDefault="0008322A">
                                    <w:pPr>
                                      <w:pStyle w:val="Sansinterligne"/>
                                      <w:jc w:val="right"/>
                                      <w:rPr>
                                        <w:b/>
                                        <w:outline/>
                                        <w:color w:val="92D050"/>
                                        <w:sz w:val="72"/>
                                        <w:szCs w:val="72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rgbClr w14:val="92D05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  <w14:props3d w14:extrusionH="57150" w14:contourW="0" w14:prstMaterial="warmMatte">
                                          <w14:bevelT w14:w="38100" w14:h="38100" w14:prst="circle"/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b/>
                                        <w:outline/>
                                        <w:color w:val="70AD47" w:themeColor="accent6"/>
                                        <w:sz w:val="72"/>
                                        <w:szCs w:val="72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3175" w14:cap="flat" w14:cmpd="sng" w14:algn="ctr">
                                          <w14:solidFill>
                                            <w14:schemeClr w14:val="accent6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  <w14:props3d w14:extrusionH="57150" w14:contourW="0" w14:prstMaterial="warmMatte">
                                          <w14:bevelT w14:w="38100" w14:h="38100" w14:prst="circle"/>
                                        </w14:props3d>
                                      </w:rPr>
                                      <w:t xml:space="preserve">PROJET 3A : </w:t>
                                    </w:r>
                                    <w:r w:rsidR="00C80A5C" w:rsidRPr="002E6A2C">
                                      <w:rPr>
                                        <w:b/>
                                        <w:outline/>
                                        <w:color w:val="70AD47" w:themeColor="accent6"/>
                                        <w:sz w:val="72"/>
                                        <w:szCs w:val="72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3175" w14:cap="flat" w14:cmpd="sng" w14:algn="ctr">
                                          <w14:solidFill>
                                            <w14:schemeClr w14:val="accent6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  <w14:props3d w14:extrusionH="57150" w14:contourW="0" w14:prstMaterial="warmMatte">
                                          <w14:bevelT w14:w="38100" w14:h="38100" w14:prst="circle"/>
                                        </w14:props3d>
                                      </w:rPr>
                                      <w:t>REVERSI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b/>
                              <w:outline/>
                              <w:color w:val="70AD47" w:themeColor="accent6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accent6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  <w14:props3d w14:extrusionH="57150" w14:contourW="0" w14:prstMaterial="warmMatte">
                                <w14:bevelT w14:w="38100" w14:h="38100" w14:prst="circle"/>
                              </w14:props3d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80A5C" w:rsidRPr="00FF79EE" w:rsidRDefault="0008322A">
                              <w:pPr>
                                <w:pStyle w:val="Sansinterligne"/>
                                <w:jc w:val="right"/>
                                <w:rPr>
                                  <w:b/>
                                  <w:outline/>
                                  <w:color w:val="92D050"/>
                                  <w:sz w:val="72"/>
                                  <w:szCs w:val="72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rgbClr w14:val="92D05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outline/>
                                  <w:color w:val="70AD47" w:themeColor="accent6"/>
                                  <w:sz w:val="72"/>
                                  <w:szCs w:val="72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accent6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 xml:space="preserve">PROJET 3A : </w:t>
                              </w:r>
                              <w:r w:rsidR="00C80A5C" w:rsidRPr="002E6A2C">
                                <w:rPr>
                                  <w:b/>
                                  <w:outline/>
                                  <w:color w:val="70AD47" w:themeColor="accent6"/>
                                  <w:sz w:val="72"/>
                                  <w:szCs w:val="72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3175" w14:cap="flat" w14:cmpd="sng" w14:algn="ctr">
                                    <w14:solidFill>
                                      <w14:schemeClr w14:val="accent6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  <w:t>REVERSI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234DC" w:rsidRDefault="008B3892" w:rsidP="001234DC">
          <w:r>
            <w:rPr>
              <w:noProof/>
            </w:rPr>
            <w:drawing>
              <wp:inline distT="0" distB="0" distL="0" distR="0" wp14:anchorId="24ACE460" wp14:editId="17C1FB36">
                <wp:extent cx="1535227" cy="976963"/>
                <wp:effectExtent l="0" t="0" r="8255" b="0"/>
                <wp:docPr id="11" name="Image 11" descr="https://upload.wikimedia.org/wikipedia/commons/thumb/f/f0/Logo_Reseau_Polytech.svg/langfr-220px-Logo_Reseau_Polytech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s://upload.wikimedia.org/wikipedia/commons/thumb/f/f0/Logo_Reseau_Polytech.svg/langfr-220px-Logo_Reseau_Polytech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1818" cy="99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80A5C">
            <w:rPr>
              <w:noProof/>
            </w:rPr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1971675</wp:posOffset>
                </wp:positionH>
                <wp:positionV relativeFrom="page">
                  <wp:posOffset>4362137</wp:posOffset>
                </wp:positionV>
                <wp:extent cx="5577840" cy="3123590"/>
                <wp:effectExtent l="0" t="0" r="3810" b="635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2359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80A5C">
            <w:br w:type="page"/>
          </w:r>
        </w:p>
      </w:sdtContent>
    </w:sdt>
    <w:p w:rsidR="001234DC" w:rsidRDefault="001234DC" w:rsidP="001234DC">
      <w:pPr>
        <w:pStyle w:val="Titre1"/>
        <w:numPr>
          <w:ilvl w:val="0"/>
          <w:numId w:val="0"/>
        </w:numPr>
        <w:ind w:left="720"/>
      </w:pPr>
    </w:p>
    <w:p w:rsidR="001234DC" w:rsidRDefault="00C465C0" w:rsidP="001234DC">
      <w:pPr>
        <w:pStyle w:val="Titre1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437E333" wp14:editId="6F13CD6D">
                <wp:simplePos x="0" y="0"/>
                <wp:positionH relativeFrom="column">
                  <wp:posOffset>-53975</wp:posOffset>
                </wp:positionH>
                <wp:positionV relativeFrom="paragraph">
                  <wp:posOffset>414020</wp:posOffset>
                </wp:positionV>
                <wp:extent cx="6258560" cy="7947025"/>
                <wp:effectExtent l="0" t="0" r="8890" b="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8560" cy="7947025"/>
                          <a:chOff x="0" y="0"/>
                          <a:chExt cx="6258560" cy="794702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6225540" cy="3298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" y="5661660"/>
                            <a:ext cx="6233160" cy="2285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7060"/>
                            <a:ext cx="6258560" cy="3070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AEEA1D" id="Groupe 13" o:spid="_x0000_s1026" style="position:absolute;margin-left:-4.25pt;margin-top:32.6pt;width:492.8pt;height:625.75pt;z-index:-251649024" coordsize="62585,79470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">
                <v:shape id="Image 9" o:spid="_x0000_s1027" type="#_x0000_t75" style="position:absolute;left:76;width:62255;height:32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">
                  <v:imagedata r:id="rId16" o:title=""/>
                  <v:path arrowok="t"/>
                </v:shape>
                <v:shape id="Image 12" o:spid="_x0000_s1028" type="#_x0000_t75" style="position:absolute;left:76;top:56616;width:62331;height:22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">
                  <v:imagedata r:id="rId17" o:title=""/>
                  <v:path arrowok="t"/>
                </v:shape>
                <v:shape id="Image 10" o:spid="_x0000_s1029" type="#_x0000_t75" style="position:absolute;top:31470;width:62585;height:30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">
                  <v:imagedata r:id="rId18" o:title=""/>
                  <v:path arrowok="t"/>
                </v:shape>
              </v:group>
            </w:pict>
          </mc:Fallback>
        </mc:AlternateContent>
      </w:r>
      <w:r w:rsidR="001234DC" w:rsidRPr="001234DC">
        <w:t>Diagramme de Classe</w:t>
      </w:r>
      <w:r w:rsidR="001234DC" w:rsidRPr="001234DC">
        <w:rPr>
          <w:u w:val="none"/>
        </w:rPr>
        <w:t xml:space="preserve"> : </w:t>
      </w:r>
    </w:p>
    <w:p w:rsidR="001234DC" w:rsidRDefault="001234DC" w:rsidP="001234DC"/>
    <w:p w:rsidR="001234DC" w:rsidRDefault="001234DC">
      <w:r>
        <w:br w:type="page"/>
      </w:r>
      <w:bookmarkStart w:id="0" w:name="_GoBack"/>
      <w:bookmarkEnd w:id="0"/>
    </w:p>
    <w:p w:rsidR="001234DC" w:rsidRDefault="001234DC" w:rsidP="001234DC"/>
    <w:p w:rsidR="001234DC" w:rsidRDefault="001234DC" w:rsidP="001234DC">
      <w:pPr>
        <w:pStyle w:val="Titre1"/>
        <w:rPr>
          <w:u w:val="none"/>
        </w:rPr>
      </w:pPr>
      <w:r>
        <w:t xml:space="preserve">Algorithme </w:t>
      </w:r>
      <w:r w:rsidR="009252F1">
        <w:t>et explications de l’</w:t>
      </w:r>
      <w:r>
        <w:t>IA</w:t>
      </w:r>
      <w:r w:rsidRPr="001234DC">
        <w:rPr>
          <w:u w:val="none"/>
        </w:rPr>
        <w:t> :</w:t>
      </w:r>
    </w:p>
    <w:p w:rsidR="009252F1" w:rsidRDefault="009252F1" w:rsidP="009252F1"/>
    <w:p w:rsidR="009252F1" w:rsidRPr="00916DC0" w:rsidRDefault="009252F1" w:rsidP="00916DC0">
      <w:pPr>
        <w:pStyle w:val="Titre2"/>
      </w:pPr>
      <w:r w:rsidRPr="00916DC0">
        <w:t>Explications brèves</w:t>
      </w:r>
    </w:p>
    <w:p w:rsidR="009252F1" w:rsidRDefault="009252F1" w:rsidP="009252F1">
      <w:pPr>
        <w:pStyle w:val="Sansinterligne"/>
      </w:pPr>
      <w:r>
        <w:tab/>
        <w:t>Notre intelligence artificielle réalise plusieurs tests avant de jouer son tour :</w:t>
      </w:r>
    </w:p>
    <w:p w:rsidR="009252F1" w:rsidRDefault="009252F1" w:rsidP="009252F1">
      <w:pPr>
        <w:pStyle w:val="Sansinterligne"/>
      </w:pPr>
    </w:p>
    <w:p w:rsidR="009252F1" w:rsidRDefault="009252F1" w:rsidP="009252F1">
      <w:pPr>
        <w:pStyle w:val="Sansinterligne"/>
        <w:numPr>
          <w:ilvl w:val="0"/>
          <w:numId w:val="2"/>
        </w:numPr>
      </w:pPr>
      <w:r>
        <w:t>Si elle a la possibilité de jouer dans un coin, elle joue immédiatement (test réalisé à l’aide</w:t>
      </w:r>
    </w:p>
    <w:p w:rsidR="009252F1" w:rsidRDefault="009252F1" w:rsidP="009252F1">
      <w:pPr>
        <w:pStyle w:val="Sansinterligne"/>
      </w:pPr>
      <w:proofErr w:type="gramStart"/>
      <w:r>
        <w:t>d’une</w:t>
      </w:r>
      <w:proofErr w:type="gramEnd"/>
      <w:r>
        <w:t xml:space="preserve"> matrice de points associée à la grille de cases : les coins possèdent 30 points, les autres cases</w:t>
      </w:r>
      <w:r w:rsidR="00916DC0">
        <w:t>,</w:t>
      </w:r>
      <w:r>
        <w:t xml:space="preserve"> moins)</w:t>
      </w:r>
    </w:p>
    <w:p w:rsidR="009252F1" w:rsidRDefault="009252F1" w:rsidP="009252F1">
      <w:pPr>
        <w:pStyle w:val="Sansinterligne"/>
        <w:numPr>
          <w:ilvl w:val="0"/>
          <w:numId w:val="2"/>
        </w:numPr>
      </w:pPr>
      <w:r>
        <w:t xml:space="preserve">Ensuite, elle calcule combien cela </w:t>
      </w:r>
      <w:proofErr w:type="gramStart"/>
      <w:r>
        <w:t>lui rapporterai de points</w:t>
      </w:r>
      <w:proofErr w:type="gramEnd"/>
      <w:r>
        <w:t xml:space="preserve"> de poser son pion sur</w:t>
      </w:r>
    </w:p>
    <w:p w:rsidR="009252F1" w:rsidRDefault="009252F1" w:rsidP="009252F1">
      <w:pPr>
        <w:pStyle w:val="Sansinterligne"/>
      </w:pPr>
      <w:proofErr w:type="gramStart"/>
      <w:r>
        <w:t>une</w:t>
      </w:r>
      <w:proofErr w:type="gramEnd"/>
      <w:r>
        <w:t xml:space="preserve"> des cases possibles (cases rouges). Elle posera son pion, sur celle qui mange le plus de pions bleus.</w:t>
      </w:r>
    </w:p>
    <w:p w:rsidR="00916DC0" w:rsidRDefault="00916DC0" w:rsidP="009252F1">
      <w:pPr>
        <w:pStyle w:val="Sansinterligne"/>
      </w:pPr>
    </w:p>
    <w:p w:rsidR="00916DC0" w:rsidRDefault="00916DC0" w:rsidP="00916DC0">
      <w:pPr>
        <w:pStyle w:val="Titre2"/>
      </w:pPr>
      <w:r>
        <w:t>Pseudo Code</w:t>
      </w:r>
    </w:p>
    <w:p w:rsidR="00916DC0" w:rsidRDefault="00916DC0" w:rsidP="00916DC0">
      <w:pPr>
        <w:rPr>
          <w:lang w:eastAsia="en-US"/>
        </w:rPr>
      </w:pPr>
    </w:p>
    <w:p w:rsidR="00916DC0" w:rsidRPr="00916DC0" w:rsidRDefault="00916DC0" w:rsidP="00916DC0">
      <w:pPr>
        <w:pStyle w:val="Titre4"/>
      </w:pPr>
      <w:r w:rsidRPr="00916DC0">
        <w:t xml:space="preserve">Fonction de copie du Plateau : </w:t>
      </w:r>
      <w:proofErr w:type="spellStart"/>
      <w:r w:rsidRPr="00916DC0">
        <w:t>copiePlateau</w:t>
      </w:r>
      <w:proofErr w:type="spellEnd"/>
      <w:r w:rsidRPr="00916DC0">
        <w:t xml:space="preserve"> est une matrice 8x8 -&gt; </w:t>
      </w:r>
      <w:proofErr w:type="spellStart"/>
      <w:proofErr w:type="gramStart"/>
      <w:r w:rsidRPr="00916DC0">
        <w:t>int</w:t>
      </w:r>
      <w:proofErr w:type="spellEnd"/>
      <w:r w:rsidRPr="00916DC0">
        <w:t>[</w:t>
      </w:r>
      <w:proofErr w:type="gramEnd"/>
      <w:r w:rsidRPr="00916DC0">
        <w:t>8][8]</w:t>
      </w:r>
    </w:p>
    <w:p w:rsidR="00916DC0" w:rsidRPr="00E738F7" w:rsidRDefault="00916DC0" w:rsidP="00916DC0">
      <w:pPr>
        <w:pStyle w:val="Sansinterligne"/>
        <w:rPr>
          <w:u w:val="single"/>
        </w:rPr>
      </w:pPr>
    </w:p>
    <w:p w:rsidR="00916DC0" w:rsidRDefault="00916DC0" w:rsidP="00916DC0">
      <w:pPr>
        <w:pStyle w:val="Sansinterligne"/>
      </w:pPr>
      <w:r w:rsidRPr="004D2736">
        <w:rPr>
          <w:b/>
          <w:color w:val="FF0000"/>
        </w:rPr>
        <w:t>SET</w:t>
      </w:r>
      <w:r>
        <w:t xml:space="preserve"> compteur as 0</w:t>
      </w:r>
    </w:p>
    <w:p w:rsidR="00916DC0" w:rsidRDefault="00916DC0" w:rsidP="00916DC0">
      <w:pPr>
        <w:pStyle w:val="Sansinterligne"/>
      </w:pPr>
      <w:r w:rsidRPr="00D96EB0">
        <w:rPr>
          <w:b/>
          <w:color w:val="00B0F0"/>
        </w:rPr>
        <w:t>FOR</w:t>
      </w:r>
      <w:r w:rsidRPr="00D96EB0">
        <w:rPr>
          <w:color w:val="00B0F0"/>
        </w:rPr>
        <w:t xml:space="preserve"> </w:t>
      </w:r>
      <w:r>
        <w:t>chaque case du plateau définie par sa position 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:rsidR="00916DC0" w:rsidRDefault="00916DC0" w:rsidP="00916DC0">
      <w:pPr>
        <w:pStyle w:val="Sansinterligne"/>
        <w:ind w:firstLine="708"/>
      </w:pPr>
      <w:r w:rsidRPr="004D2736">
        <w:rPr>
          <w:b/>
          <w:color w:val="FF0000"/>
        </w:rPr>
        <w:t>SET</w:t>
      </w:r>
      <w:r>
        <w:t xml:space="preserve"> Case c AS case(</w:t>
      </w:r>
      <w:proofErr w:type="spellStart"/>
      <w:proofErr w:type="gramStart"/>
      <w:r>
        <w:t>i,j</w:t>
      </w:r>
      <w:proofErr w:type="spellEnd"/>
      <w:proofErr w:type="gramEnd"/>
      <w:r>
        <w:t>) du plateau</w:t>
      </w:r>
    </w:p>
    <w:p w:rsidR="00916DC0" w:rsidRDefault="00916DC0" w:rsidP="00916DC0">
      <w:pPr>
        <w:pStyle w:val="Sansinterligne"/>
        <w:ind w:firstLine="708"/>
      </w:pPr>
      <w:r w:rsidRPr="00D96EB0">
        <w:rPr>
          <w:b/>
          <w:color w:val="00B050"/>
        </w:rPr>
        <w:t>IF</w:t>
      </w:r>
      <w:r>
        <w:t xml:space="preserve"> c n’est pas vide</w:t>
      </w:r>
    </w:p>
    <w:p w:rsidR="00916DC0" w:rsidRDefault="00916DC0" w:rsidP="00916DC0">
      <w:pPr>
        <w:pStyle w:val="Sansinterligne"/>
        <w:ind w:left="708" w:firstLine="708"/>
      </w:pPr>
      <w:r w:rsidRPr="00D96EB0">
        <w:rPr>
          <w:b/>
          <w:color w:val="00B050"/>
        </w:rPr>
        <w:t>IF</w:t>
      </w:r>
      <w:r>
        <w:t xml:space="preserve"> c possède un pion bleu </w:t>
      </w:r>
    </w:p>
    <w:p w:rsidR="00916DC0" w:rsidRDefault="00916DC0" w:rsidP="00916DC0">
      <w:pPr>
        <w:pStyle w:val="Sansinterligne"/>
        <w:ind w:firstLine="708"/>
      </w:pPr>
      <w:r>
        <w:tab/>
      </w:r>
      <w:r>
        <w:tab/>
      </w:r>
      <w:proofErr w:type="spellStart"/>
      <w:r>
        <w:t>CopiePlateau</w:t>
      </w:r>
      <w:proofErr w:type="spellEnd"/>
      <w:r>
        <w:t>[i][j] prend la valeur 2</w:t>
      </w:r>
    </w:p>
    <w:p w:rsidR="00916DC0" w:rsidRDefault="00916DC0" w:rsidP="00916DC0">
      <w:pPr>
        <w:pStyle w:val="Sansinterligne"/>
        <w:ind w:firstLine="708"/>
      </w:pPr>
      <w:r>
        <w:tab/>
      </w:r>
      <w:r w:rsidRPr="00D96EB0">
        <w:rPr>
          <w:b/>
          <w:color w:val="00B050"/>
        </w:rPr>
        <w:t>ELSE</w:t>
      </w:r>
      <w:r>
        <w:t xml:space="preserve"> </w:t>
      </w:r>
    </w:p>
    <w:p w:rsidR="00916DC0" w:rsidRDefault="00916DC0" w:rsidP="00916DC0">
      <w:pPr>
        <w:pStyle w:val="Sansinterligne"/>
        <w:ind w:firstLine="708"/>
      </w:pPr>
      <w:r>
        <w:tab/>
      </w:r>
      <w:r>
        <w:tab/>
      </w:r>
      <w:proofErr w:type="spellStart"/>
      <w:r>
        <w:t>CopiePlateau</w:t>
      </w:r>
      <w:proofErr w:type="spellEnd"/>
      <w:r>
        <w:t>[i][j] prend la valeur 1</w:t>
      </w:r>
    </w:p>
    <w:p w:rsidR="00916DC0" w:rsidRDefault="00916DC0" w:rsidP="00916DC0">
      <w:pPr>
        <w:pStyle w:val="Sansinterligne"/>
        <w:ind w:firstLine="708"/>
      </w:pPr>
      <w:r>
        <w:tab/>
      </w:r>
      <w:r w:rsidRPr="00D96EB0">
        <w:rPr>
          <w:b/>
          <w:color w:val="00B050"/>
        </w:rPr>
        <w:t>ENDIF</w:t>
      </w:r>
    </w:p>
    <w:p w:rsidR="00916DC0" w:rsidRDefault="00916DC0" w:rsidP="00916DC0">
      <w:pPr>
        <w:pStyle w:val="Sansinterligne"/>
        <w:ind w:firstLine="708"/>
      </w:pPr>
      <w:r w:rsidRPr="00D96EB0">
        <w:rPr>
          <w:b/>
          <w:color w:val="00B050"/>
        </w:rPr>
        <w:t>ELSE</w:t>
      </w:r>
    </w:p>
    <w:p w:rsidR="00916DC0" w:rsidRDefault="00916DC0" w:rsidP="00916DC0">
      <w:pPr>
        <w:pStyle w:val="Sansinterligne"/>
        <w:ind w:left="708" w:firstLine="708"/>
      </w:pPr>
      <w:proofErr w:type="spellStart"/>
      <w:r>
        <w:t>CopiePlateau</w:t>
      </w:r>
      <w:proofErr w:type="spellEnd"/>
      <w:r>
        <w:t>[i][j] prend la valeur 0</w:t>
      </w:r>
    </w:p>
    <w:p w:rsidR="00916DC0" w:rsidRDefault="00916DC0" w:rsidP="00916DC0">
      <w:pPr>
        <w:pStyle w:val="Sansinterligne"/>
        <w:ind w:firstLine="708"/>
      </w:pPr>
      <w:r w:rsidRPr="00D96EB0">
        <w:rPr>
          <w:b/>
          <w:color w:val="00B050"/>
        </w:rPr>
        <w:t>ENDIF</w:t>
      </w:r>
    </w:p>
    <w:p w:rsidR="00916DC0" w:rsidRDefault="00916DC0" w:rsidP="00916DC0">
      <w:pPr>
        <w:pStyle w:val="Sansinterligne"/>
      </w:pPr>
      <w:r w:rsidRPr="00D96EB0">
        <w:rPr>
          <w:b/>
          <w:color w:val="00B0F0"/>
        </w:rPr>
        <w:t>ENDFOR</w:t>
      </w:r>
    </w:p>
    <w:p w:rsidR="00916DC0" w:rsidRDefault="00444EAC">
      <w:r>
        <w:br w:type="page"/>
      </w:r>
    </w:p>
    <w:p w:rsidR="00916DC0" w:rsidRPr="00E738F7" w:rsidRDefault="00916DC0" w:rsidP="00916DC0">
      <w:pPr>
        <w:pStyle w:val="Titre4"/>
      </w:pPr>
      <w:r w:rsidRPr="00E738F7">
        <w:lastRenderedPageBreak/>
        <w:t>Fonction du calcul de nombre de points pour chaque possibilité p</w:t>
      </w:r>
    </w:p>
    <w:p w:rsidR="00916DC0" w:rsidRDefault="00916DC0" w:rsidP="00916DC0">
      <w:pPr>
        <w:pStyle w:val="Sansinterligne"/>
      </w:pPr>
    </w:p>
    <w:p w:rsidR="00916DC0" w:rsidRDefault="00916DC0" w:rsidP="00916DC0">
      <w:pPr>
        <w:pStyle w:val="Sansinterligne"/>
      </w:pPr>
      <w:r w:rsidRPr="00D96EB0">
        <w:rPr>
          <w:b/>
          <w:color w:val="00B0F0"/>
        </w:rPr>
        <w:t>FOR</w:t>
      </w:r>
      <w:r>
        <w:t xml:space="preserve"> toutes les directions depuis p (bas-droite, haut-gauche, bas, droite…)</w:t>
      </w:r>
    </w:p>
    <w:p w:rsidR="00916DC0" w:rsidRDefault="00916DC0" w:rsidP="00916DC0">
      <w:pPr>
        <w:pStyle w:val="Sansinterligne"/>
      </w:pPr>
      <w:r>
        <w:t>On passe à la case d’après</w:t>
      </w:r>
    </w:p>
    <w:p w:rsidR="00916DC0" w:rsidRPr="00D96EB0" w:rsidRDefault="00916DC0" w:rsidP="00916DC0">
      <w:pPr>
        <w:pStyle w:val="Sansinterligne"/>
        <w:ind w:firstLine="708"/>
        <w:rPr>
          <w:i/>
          <w:color w:val="A6A6A6" w:themeColor="background1" w:themeShade="A6"/>
        </w:rPr>
      </w:pPr>
      <w:r w:rsidRPr="00D96EB0">
        <w:rPr>
          <w:b/>
          <w:color w:val="00B050"/>
        </w:rPr>
        <w:t>IF</w:t>
      </w:r>
      <w:r>
        <w:t xml:space="preserve"> la case est vide ou avec un pion déjà blanc </w:t>
      </w:r>
      <w:r w:rsidRPr="00D96EB0">
        <w:rPr>
          <w:i/>
          <w:color w:val="A6A6A6" w:themeColor="background1" w:themeShade="A6"/>
        </w:rPr>
        <w:t>//</w:t>
      </w:r>
      <w:proofErr w:type="spellStart"/>
      <w:r w:rsidRPr="00D96EB0">
        <w:rPr>
          <w:i/>
          <w:color w:val="A6A6A6" w:themeColor="background1" w:themeShade="A6"/>
        </w:rPr>
        <w:t>copiePlateau</w:t>
      </w:r>
      <w:proofErr w:type="spellEnd"/>
      <w:r w:rsidRPr="00D96EB0">
        <w:rPr>
          <w:i/>
          <w:color w:val="A6A6A6" w:themeColor="background1" w:themeShade="A6"/>
        </w:rPr>
        <w:t>[i][j] vaut 0 ou 1</w:t>
      </w:r>
    </w:p>
    <w:p w:rsidR="00916DC0" w:rsidRDefault="00916DC0" w:rsidP="00916DC0">
      <w:pPr>
        <w:pStyle w:val="Sansinterligne"/>
      </w:pPr>
      <w:r>
        <w:tab/>
      </w:r>
      <w:r>
        <w:tab/>
      </w:r>
      <w:r w:rsidRPr="00D96EB0">
        <w:rPr>
          <w:b/>
        </w:rPr>
        <w:t>RETURN</w:t>
      </w:r>
      <w:r>
        <w:t xml:space="preserve"> 0 ;</w:t>
      </w:r>
    </w:p>
    <w:p w:rsidR="00916DC0" w:rsidRDefault="00916DC0" w:rsidP="00916DC0">
      <w:pPr>
        <w:pStyle w:val="Sansinterligne"/>
        <w:ind w:firstLine="708"/>
      </w:pPr>
      <w:r w:rsidRPr="00D96EB0">
        <w:rPr>
          <w:b/>
          <w:color w:val="00B050"/>
        </w:rPr>
        <w:t>ENDIF</w:t>
      </w:r>
    </w:p>
    <w:p w:rsidR="00916DC0" w:rsidRPr="00D96EB0" w:rsidRDefault="00916DC0" w:rsidP="00916DC0">
      <w:pPr>
        <w:pStyle w:val="Sansinterligne"/>
        <w:ind w:firstLine="708"/>
        <w:rPr>
          <w:i/>
          <w:color w:val="A6A6A6" w:themeColor="background1" w:themeShade="A6"/>
        </w:rPr>
      </w:pPr>
      <w:r w:rsidRPr="00D96EB0">
        <w:rPr>
          <w:b/>
          <w:color w:val="FF0000"/>
        </w:rPr>
        <w:t>SET</w:t>
      </w:r>
      <w:r>
        <w:t xml:space="preserve"> compteur Interne AS 1 </w:t>
      </w:r>
      <w:r w:rsidRPr="00D96EB0">
        <w:rPr>
          <w:i/>
          <w:color w:val="A6A6A6" w:themeColor="background1" w:themeShade="A6"/>
        </w:rPr>
        <w:t>//On est tombé sur le premier pion bleu</w:t>
      </w:r>
    </w:p>
    <w:p w:rsidR="00916DC0" w:rsidRDefault="00916DC0" w:rsidP="00916DC0">
      <w:pPr>
        <w:pStyle w:val="Sansinterligne"/>
      </w:pPr>
    </w:p>
    <w:p w:rsidR="00916DC0" w:rsidRDefault="00916DC0" w:rsidP="00916DC0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1ED48" wp14:editId="2D2895F6">
                <wp:simplePos x="0" y="0"/>
                <wp:positionH relativeFrom="column">
                  <wp:posOffset>700405</wp:posOffset>
                </wp:positionH>
                <wp:positionV relativeFrom="paragraph">
                  <wp:posOffset>155575</wp:posOffset>
                </wp:positionV>
                <wp:extent cx="45719" cy="2750820"/>
                <wp:effectExtent l="152400" t="19050" r="0" b="11430"/>
                <wp:wrapNone/>
                <wp:docPr id="5" name="Accolade ouvr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5082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46D5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5" o:spid="_x0000_s1026" type="#_x0000_t87" style="position:absolute;margin-left:55.15pt;margin-top:12.25pt;width:3.6pt;height:21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" adj="30" strokecolor="black [3040]" strokeweight="2.25pt"/>
            </w:pict>
          </mc:Fallback>
        </mc:AlternateContent>
      </w:r>
      <w:r>
        <w:t xml:space="preserve"> </w:t>
      </w:r>
      <w:r>
        <w:tab/>
      </w:r>
      <w:r>
        <w:tab/>
      </w:r>
      <w:r w:rsidRPr="00D96EB0">
        <w:rPr>
          <w:i/>
          <w:color w:val="A6A6A6" w:themeColor="background1" w:themeShade="A6"/>
        </w:rPr>
        <w:t>//Boucle récursive</w:t>
      </w:r>
    </w:p>
    <w:p w:rsidR="00916DC0" w:rsidRDefault="00916DC0" w:rsidP="00916DC0">
      <w:pPr>
        <w:pStyle w:val="Sansinterligne"/>
        <w:ind w:left="708" w:firstLine="708"/>
      </w:pPr>
      <w:r>
        <w:t>On passe à la case qui suit, toujours dans la même direction</w:t>
      </w:r>
    </w:p>
    <w:p w:rsidR="00916DC0" w:rsidRDefault="00916DC0" w:rsidP="00916DC0">
      <w:pPr>
        <w:pStyle w:val="Sansinterligne"/>
        <w:ind w:left="708" w:firstLine="708"/>
      </w:pPr>
      <w:r w:rsidRPr="00D96EB0">
        <w:rPr>
          <w:b/>
          <w:color w:val="00B050"/>
        </w:rPr>
        <w:t>IF</w:t>
      </w:r>
      <w:r>
        <w:t xml:space="preserve"> on sort de la grille de jeu</w:t>
      </w:r>
    </w:p>
    <w:p w:rsidR="00916DC0" w:rsidRDefault="00916DC0" w:rsidP="00916DC0">
      <w:pPr>
        <w:pStyle w:val="Sansinterligne"/>
      </w:pPr>
      <w:r>
        <w:tab/>
      </w:r>
      <w:r>
        <w:tab/>
      </w:r>
      <w:r>
        <w:tab/>
        <w:t>Compteur Interne prend 1</w:t>
      </w:r>
    </w:p>
    <w:p w:rsidR="00916DC0" w:rsidRPr="00D96EB0" w:rsidRDefault="00916DC0" w:rsidP="00916DC0">
      <w:pPr>
        <w:pStyle w:val="Sansinterligne"/>
        <w:rPr>
          <w:i/>
          <w:color w:val="A6A6A6" w:themeColor="background1" w:themeShade="A6"/>
        </w:rPr>
      </w:pPr>
      <w:r>
        <w:tab/>
      </w:r>
      <w:r>
        <w:tab/>
      </w:r>
      <w:r>
        <w:tab/>
      </w:r>
      <w:r w:rsidRPr="00D96EB0">
        <w:rPr>
          <w:b/>
        </w:rPr>
        <w:t>RETURN</w:t>
      </w:r>
      <w:r>
        <w:t xml:space="preserve"> ; </w:t>
      </w:r>
      <w:r w:rsidRPr="00D96EB0">
        <w:rPr>
          <w:i/>
          <w:color w:val="A6A6A6" w:themeColor="background1" w:themeShade="A6"/>
        </w:rPr>
        <w:t>//On sort de la récursivité</w:t>
      </w:r>
    </w:p>
    <w:p w:rsidR="00916DC0" w:rsidRDefault="00916DC0" w:rsidP="00916DC0">
      <w:pPr>
        <w:pStyle w:val="Sansinterligne"/>
      </w:pPr>
      <w:r>
        <w:tab/>
      </w:r>
      <w:r>
        <w:tab/>
      </w:r>
      <w:r w:rsidRPr="00D96EB0">
        <w:rPr>
          <w:b/>
          <w:color w:val="00B050"/>
        </w:rPr>
        <w:t>ENDIF</w:t>
      </w:r>
    </w:p>
    <w:p w:rsidR="00916DC0" w:rsidRDefault="00916DC0" w:rsidP="00916DC0">
      <w:pPr>
        <w:pStyle w:val="Sansinterligne"/>
      </w:pPr>
      <w:r>
        <w:tab/>
      </w:r>
      <w:r>
        <w:tab/>
      </w:r>
      <w:r w:rsidRPr="00D96EB0">
        <w:rPr>
          <w:b/>
          <w:color w:val="00B050"/>
        </w:rPr>
        <w:t>IF</w:t>
      </w:r>
      <w:r>
        <w:t xml:space="preserve"> la case est vide</w:t>
      </w:r>
    </w:p>
    <w:p w:rsidR="00916DC0" w:rsidRDefault="00916DC0" w:rsidP="00916DC0">
      <w:pPr>
        <w:pStyle w:val="Sansinterligne"/>
      </w:pPr>
      <w:r>
        <w:tab/>
      </w:r>
      <w:r>
        <w:tab/>
      </w:r>
      <w:r>
        <w:tab/>
        <w:t>Compteur Interne réinitialisé à 0</w:t>
      </w:r>
    </w:p>
    <w:p w:rsidR="00916DC0" w:rsidRDefault="00916DC0" w:rsidP="00916DC0">
      <w:pPr>
        <w:pStyle w:val="Sansinterligne"/>
      </w:pPr>
      <w:r>
        <w:tab/>
      </w:r>
      <w:r>
        <w:tab/>
      </w:r>
      <w:r>
        <w:tab/>
      </w:r>
      <w:r w:rsidRPr="00D96EB0">
        <w:rPr>
          <w:b/>
        </w:rPr>
        <w:t>RETURN</w:t>
      </w:r>
      <w:r>
        <w:t> ; //On sort de la récursivité</w:t>
      </w:r>
    </w:p>
    <w:p w:rsidR="00916DC0" w:rsidRDefault="00916DC0" w:rsidP="00916DC0">
      <w:pPr>
        <w:pStyle w:val="Sansinterligne"/>
      </w:pPr>
      <w:r>
        <w:tab/>
      </w:r>
      <w:r>
        <w:tab/>
      </w:r>
      <w:r w:rsidRPr="00D96EB0">
        <w:rPr>
          <w:b/>
          <w:color w:val="00B050"/>
        </w:rPr>
        <w:t>ENDIF</w:t>
      </w:r>
    </w:p>
    <w:p w:rsidR="00916DC0" w:rsidRDefault="00916DC0" w:rsidP="00916DC0">
      <w:pPr>
        <w:pStyle w:val="Sansinterligne"/>
      </w:pPr>
      <w:r>
        <w:tab/>
      </w:r>
      <w:r>
        <w:tab/>
      </w:r>
      <w:r w:rsidRPr="00D96EB0">
        <w:rPr>
          <w:b/>
          <w:color w:val="00B050"/>
        </w:rPr>
        <w:t>IF</w:t>
      </w:r>
      <w:r>
        <w:t xml:space="preserve"> la case possède un pion bleu </w:t>
      </w:r>
      <w:r w:rsidRPr="00D96EB0">
        <w:rPr>
          <w:i/>
          <w:color w:val="A6A6A6" w:themeColor="background1" w:themeShade="A6"/>
        </w:rPr>
        <w:t>//</w:t>
      </w:r>
      <w:proofErr w:type="spellStart"/>
      <w:r w:rsidRPr="00D96EB0">
        <w:rPr>
          <w:i/>
          <w:color w:val="A6A6A6" w:themeColor="background1" w:themeShade="A6"/>
        </w:rPr>
        <w:t>copiePlateau</w:t>
      </w:r>
      <w:proofErr w:type="spellEnd"/>
      <w:r w:rsidRPr="00D96EB0">
        <w:rPr>
          <w:i/>
          <w:color w:val="A6A6A6" w:themeColor="background1" w:themeShade="A6"/>
        </w:rPr>
        <w:t>[i][j] vaut 2</w:t>
      </w:r>
    </w:p>
    <w:p w:rsidR="00916DC0" w:rsidRDefault="00916DC0" w:rsidP="00916DC0">
      <w:pPr>
        <w:pStyle w:val="Sansinterligne"/>
      </w:pPr>
      <w:r>
        <w:tab/>
      </w:r>
      <w:r>
        <w:tab/>
      </w:r>
      <w:r>
        <w:tab/>
      </w:r>
      <w:r w:rsidRPr="00D96EB0">
        <w:rPr>
          <w:b/>
          <w:color w:val="FF6600"/>
        </w:rPr>
        <w:t>INCREMENT</w:t>
      </w:r>
      <w:r>
        <w:t xml:space="preserve"> Compteur interne de 1</w:t>
      </w:r>
    </w:p>
    <w:p w:rsidR="00916DC0" w:rsidRDefault="00916DC0" w:rsidP="00916DC0">
      <w:pPr>
        <w:pStyle w:val="Sansinterligne"/>
      </w:pPr>
      <w:r>
        <w:tab/>
      </w:r>
      <w:r>
        <w:tab/>
      </w:r>
      <w:r>
        <w:tab/>
        <w:t>Rappel de la RECURSIVITE</w:t>
      </w:r>
    </w:p>
    <w:p w:rsidR="00916DC0" w:rsidRDefault="00916DC0" w:rsidP="00916DC0">
      <w:pPr>
        <w:pStyle w:val="Sansinterligne"/>
      </w:pPr>
      <w:r>
        <w:tab/>
      </w:r>
      <w:r>
        <w:tab/>
      </w:r>
      <w:r w:rsidRPr="00D96EB0">
        <w:rPr>
          <w:b/>
          <w:color w:val="00B050"/>
        </w:rPr>
        <w:t>ENDIF</w:t>
      </w:r>
    </w:p>
    <w:p w:rsidR="00916DC0" w:rsidRPr="00D96EB0" w:rsidRDefault="00916DC0" w:rsidP="00916DC0">
      <w:pPr>
        <w:pStyle w:val="Sansinterligne"/>
        <w:rPr>
          <w:i/>
          <w:color w:val="A6A6A6" w:themeColor="background1" w:themeShade="A6"/>
        </w:rPr>
      </w:pPr>
      <w:r>
        <w:tab/>
      </w:r>
      <w:r>
        <w:tab/>
      </w:r>
      <w:r w:rsidRPr="00D96EB0">
        <w:rPr>
          <w:b/>
          <w:color w:val="00B050"/>
        </w:rPr>
        <w:t>IF</w:t>
      </w:r>
      <w:r>
        <w:t xml:space="preserve"> la case possède un pion blanc </w:t>
      </w:r>
      <w:r w:rsidRPr="00D96EB0">
        <w:rPr>
          <w:i/>
          <w:color w:val="A6A6A6" w:themeColor="background1" w:themeShade="A6"/>
        </w:rPr>
        <w:t>//</w:t>
      </w:r>
      <w:proofErr w:type="spellStart"/>
      <w:r w:rsidRPr="00D96EB0">
        <w:rPr>
          <w:i/>
          <w:color w:val="A6A6A6" w:themeColor="background1" w:themeShade="A6"/>
        </w:rPr>
        <w:t>copiePlateau</w:t>
      </w:r>
      <w:proofErr w:type="spellEnd"/>
      <w:r w:rsidRPr="00D96EB0">
        <w:rPr>
          <w:i/>
          <w:color w:val="A6A6A6" w:themeColor="background1" w:themeShade="A6"/>
        </w:rPr>
        <w:t>[i][j] vaut 1</w:t>
      </w:r>
    </w:p>
    <w:p w:rsidR="00916DC0" w:rsidRPr="00D96EB0" w:rsidRDefault="00916DC0" w:rsidP="00916DC0">
      <w:pPr>
        <w:pStyle w:val="Sansinterligne"/>
        <w:rPr>
          <w:i/>
          <w:color w:val="A6A6A6" w:themeColor="background1" w:themeShade="A6"/>
        </w:rPr>
      </w:pPr>
      <w:r>
        <w:tab/>
      </w:r>
      <w:r>
        <w:tab/>
      </w:r>
      <w:r>
        <w:tab/>
      </w:r>
      <w:r w:rsidRPr="00D96EB0">
        <w:rPr>
          <w:b/>
        </w:rPr>
        <w:t>RETURN</w:t>
      </w:r>
      <w:r>
        <w:t xml:space="preserve"> ; </w:t>
      </w:r>
      <w:r w:rsidRPr="00D96EB0">
        <w:rPr>
          <w:i/>
          <w:color w:val="A6A6A6" w:themeColor="background1" w:themeShade="A6"/>
        </w:rPr>
        <w:t>//On sort de la récursivité</w:t>
      </w:r>
    </w:p>
    <w:p w:rsidR="00916DC0" w:rsidRDefault="00916DC0" w:rsidP="00916DC0">
      <w:pPr>
        <w:pStyle w:val="Sansinterligne"/>
      </w:pPr>
      <w:r>
        <w:tab/>
      </w:r>
      <w:r>
        <w:tab/>
      </w:r>
      <w:r w:rsidRPr="00D96EB0">
        <w:rPr>
          <w:b/>
          <w:color w:val="00B050"/>
        </w:rPr>
        <w:t>ENDIF</w:t>
      </w:r>
    </w:p>
    <w:p w:rsidR="00916DC0" w:rsidRDefault="00916DC0" w:rsidP="00916DC0">
      <w:pPr>
        <w:pStyle w:val="Sansinterligne"/>
      </w:pPr>
    </w:p>
    <w:p w:rsidR="00916DC0" w:rsidRDefault="00916DC0" w:rsidP="00916DC0">
      <w:pPr>
        <w:pStyle w:val="Sansinterligne"/>
        <w:ind w:firstLine="708"/>
      </w:pPr>
      <w:r>
        <w:t>Compteur += Compteur Interne</w:t>
      </w:r>
    </w:p>
    <w:p w:rsidR="00916DC0" w:rsidRDefault="00916DC0" w:rsidP="00916DC0">
      <w:pPr>
        <w:pStyle w:val="Sansinterligne"/>
        <w:ind w:firstLine="708"/>
      </w:pPr>
      <w:r>
        <w:t>Compteur Interne réinitialisé à 0</w:t>
      </w:r>
    </w:p>
    <w:p w:rsidR="00916DC0" w:rsidRDefault="00916DC0" w:rsidP="00916DC0">
      <w:pPr>
        <w:pStyle w:val="Sansinterligne"/>
      </w:pPr>
      <w:r w:rsidRPr="00D96EB0">
        <w:rPr>
          <w:b/>
          <w:color w:val="00B0F0"/>
        </w:rPr>
        <w:t>ENDFOR</w:t>
      </w:r>
    </w:p>
    <w:p w:rsidR="00916DC0" w:rsidRDefault="00916DC0" w:rsidP="00916DC0">
      <w:pPr>
        <w:pStyle w:val="Sansinterligne"/>
      </w:pPr>
      <w:r w:rsidRPr="00D96EB0">
        <w:rPr>
          <w:b/>
        </w:rPr>
        <w:t>RETURN</w:t>
      </w:r>
      <w:r>
        <w:t xml:space="preserve"> compteur</w:t>
      </w:r>
    </w:p>
    <w:p w:rsidR="00916DC0" w:rsidRDefault="004D6264" w:rsidP="00916DC0">
      <w:pPr>
        <w:pStyle w:val="Sansinterligne"/>
      </w:pPr>
      <w:r>
        <w:pict>
          <v:rect id="_x0000_i1026" style="width:0;height:1.5pt" o:hralign="center" o:hrstd="t" o:hr="t" fillcolor="#a0a0a0" stroked="f"/>
        </w:pict>
      </w:r>
    </w:p>
    <w:p w:rsidR="001234DC" w:rsidRDefault="001234DC" w:rsidP="001234DC"/>
    <w:p w:rsidR="00C62E7B" w:rsidRDefault="00C62E7B" w:rsidP="00C62E7B">
      <w:pPr>
        <w:pStyle w:val="Titre4"/>
      </w:pPr>
      <w:r w:rsidRPr="00E738F7">
        <w:t xml:space="preserve">Fonction du tour de </w:t>
      </w:r>
      <w:proofErr w:type="spellStart"/>
      <w:r w:rsidRPr="00E738F7">
        <w:t>l’ia</w:t>
      </w:r>
      <w:proofErr w:type="spellEnd"/>
    </w:p>
    <w:p w:rsidR="00C62E7B" w:rsidRPr="00C62E7B" w:rsidRDefault="00C62E7B" w:rsidP="00C62E7B"/>
    <w:p w:rsidR="00C62E7B" w:rsidRDefault="00C62E7B" w:rsidP="00C62E7B">
      <w:pPr>
        <w:pStyle w:val="Sansinterligne"/>
      </w:pPr>
      <w:r>
        <w:t xml:space="preserve">Appel de la </w:t>
      </w:r>
      <w:r w:rsidRPr="00D96EB0">
        <w:rPr>
          <w:b/>
          <w:color w:val="7030A0"/>
        </w:rPr>
        <w:t>FCT</w:t>
      </w:r>
      <w:r w:rsidRPr="00D96EB0">
        <w:rPr>
          <w:color w:val="7030A0"/>
        </w:rPr>
        <w:t xml:space="preserve"> </w:t>
      </w:r>
      <w:proofErr w:type="spellStart"/>
      <w:r>
        <w:t>copiePlateau</w:t>
      </w:r>
      <w:proofErr w:type="spellEnd"/>
      <w:r>
        <w:t xml:space="preserve"> </w:t>
      </w:r>
    </w:p>
    <w:p w:rsidR="00C62E7B" w:rsidRDefault="00C62E7B" w:rsidP="00C62E7B">
      <w:pPr>
        <w:pStyle w:val="Sansinterligne"/>
      </w:pPr>
      <w:r w:rsidRPr="00D96EB0">
        <w:rPr>
          <w:b/>
          <w:color w:val="FF0000"/>
        </w:rPr>
        <w:t>SET</w:t>
      </w:r>
      <w:r>
        <w:t xml:space="preserve"> </w:t>
      </w:r>
      <w:proofErr w:type="spellStart"/>
      <w:r>
        <w:t>bestCase</w:t>
      </w:r>
      <w:proofErr w:type="spellEnd"/>
      <w:r>
        <w:t xml:space="preserve"> AS </w:t>
      </w:r>
      <w:proofErr w:type="spellStart"/>
      <w:r>
        <w:t>null</w:t>
      </w:r>
      <w:proofErr w:type="spellEnd"/>
    </w:p>
    <w:p w:rsidR="00C62E7B" w:rsidRDefault="00C62E7B" w:rsidP="00C62E7B">
      <w:pPr>
        <w:pStyle w:val="Sansinterligne"/>
      </w:pPr>
      <w:r w:rsidRPr="00D96EB0">
        <w:rPr>
          <w:b/>
          <w:color w:val="00B050"/>
        </w:rPr>
        <w:t>IF</w:t>
      </w:r>
      <w:r w:rsidRPr="00D96EB0">
        <w:rPr>
          <w:color w:val="00B050"/>
        </w:rPr>
        <w:t xml:space="preserve"> </w:t>
      </w:r>
      <w:r>
        <w:t>il y a des possibilités</w:t>
      </w:r>
    </w:p>
    <w:p w:rsidR="00C62E7B" w:rsidRPr="00D96EB0" w:rsidRDefault="00C62E7B" w:rsidP="00C62E7B">
      <w:pPr>
        <w:pStyle w:val="Sansinterligne"/>
        <w:rPr>
          <w:i/>
          <w:color w:val="A6A6A6" w:themeColor="background1" w:themeShade="A6"/>
        </w:rPr>
      </w:pPr>
      <w:r>
        <w:tab/>
      </w:r>
      <w:r w:rsidRPr="00D96EB0">
        <w:rPr>
          <w:b/>
          <w:color w:val="00B050"/>
        </w:rPr>
        <w:t>IF</w:t>
      </w:r>
      <w:r>
        <w:t xml:space="preserve"> une des possibilités est un coin </w:t>
      </w:r>
      <w:r w:rsidRPr="00D96EB0">
        <w:rPr>
          <w:i/>
          <w:color w:val="A6A6A6" w:themeColor="background1" w:themeShade="A6"/>
        </w:rPr>
        <w:t>//case à 30 points</w:t>
      </w:r>
    </w:p>
    <w:p w:rsidR="00C62E7B" w:rsidRDefault="00C62E7B" w:rsidP="00C62E7B">
      <w:pPr>
        <w:pStyle w:val="Sansinterligne"/>
      </w:pPr>
      <w:r>
        <w:tab/>
      </w:r>
      <w:r>
        <w:tab/>
      </w:r>
      <w:r w:rsidRPr="00D96EB0">
        <w:rPr>
          <w:b/>
        </w:rPr>
        <w:t>RETURN</w:t>
      </w:r>
      <w:r>
        <w:t xml:space="preserve"> ce coin ;</w:t>
      </w:r>
    </w:p>
    <w:p w:rsidR="00C62E7B" w:rsidRDefault="00C62E7B" w:rsidP="00C62E7B">
      <w:pPr>
        <w:pStyle w:val="Sansinterligne"/>
      </w:pPr>
      <w:r>
        <w:tab/>
      </w:r>
      <w:r w:rsidRPr="00D96EB0">
        <w:rPr>
          <w:b/>
          <w:color w:val="00B050"/>
        </w:rPr>
        <w:t>ELSE</w:t>
      </w:r>
    </w:p>
    <w:p w:rsidR="00C62E7B" w:rsidRDefault="00C62E7B" w:rsidP="00C62E7B">
      <w:pPr>
        <w:pStyle w:val="Sansinterligne"/>
      </w:pPr>
      <w:r>
        <w:tab/>
      </w:r>
      <w:r>
        <w:tab/>
      </w:r>
      <w:r w:rsidRPr="00D96EB0">
        <w:rPr>
          <w:b/>
          <w:color w:val="FF0000"/>
        </w:rPr>
        <w:t>SET</w:t>
      </w:r>
      <w:r>
        <w:t xml:space="preserve"> score AS 0</w:t>
      </w:r>
    </w:p>
    <w:p w:rsidR="00C62E7B" w:rsidRDefault="00C62E7B" w:rsidP="00C62E7B">
      <w:pPr>
        <w:pStyle w:val="Sansinterligne"/>
      </w:pPr>
      <w:r>
        <w:tab/>
      </w:r>
      <w:r>
        <w:tab/>
      </w:r>
      <w:r w:rsidRPr="00D96EB0">
        <w:rPr>
          <w:b/>
          <w:color w:val="00B0F0"/>
        </w:rPr>
        <w:t>FOR</w:t>
      </w:r>
      <w:r>
        <w:t xml:space="preserve"> chaque case possible c</w:t>
      </w:r>
    </w:p>
    <w:p w:rsidR="00C62E7B" w:rsidRDefault="00C62E7B" w:rsidP="00C62E7B">
      <w:pPr>
        <w:pStyle w:val="Sansinterligne"/>
      </w:pPr>
      <w:r>
        <w:tab/>
      </w:r>
      <w:r>
        <w:tab/>
      </w:r>
      <w:r>
        <w:tab/>
        <w:t xml:space="preserve">Appel de la </w:t>
      </w:r>
      <w:r w:rsidRPr="00D96EB0">
        <w:rPr>
          <w:b/>
          <w:color w:val="7030A0"/>
        </w:rPr>
        <w:t>FCT</w:t>
      </w:r>
      <w:r>
        <w:t xml:space="preserve"> </w:t>
      </w:r>
      <w:proofErr w:type="spellStart"/>
      <w:r>
        <w:t>nombreDePoints</w:t>
      </w:r>
      <w:proofErr w:type="spellEnd"/>
    </w:p>
    <w:p w:rsidR="00C62E7B" w:rsidRDefault="00C62E7B" w:rsidP="00C62E7B">
      <w:pPr>
        <w:pStyle w:val="Sansinterligne"/>
      </w:pPr>
      <w:r>
        <w:tab/>
      </w:r>
      <w:r>
        <w:tab/>
      </w:r>
      <w:r>
        <w:tab/>
      </w:r>
      <w:r w:rsidRPr="00D96EB0">
        <w:rPr>
          <w:b/>
          <w:color w:val="00B050"/>
        </w:rPr>
        <w:t>IF</w:t>
      </w:r>
      <w:r>
        <w:t xml:space="preserve"> score &lt; </w:t>
      </w:r>
      <w:proofErr w:type="spellStart"/>
      <w:r>
        <w:t>nombreDePoints</w:t>
      </w:r>
      <w:proofErr w:type="spellEnd"/>
    </w:p>
    <w:p w:rsidR="00C62E7B" w:rsidRDefault="00C62E7B" w:rsidP="00C62E7B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r>
        <w:t>BestCase</w:t>
      </w:r>
      <w:proofErr w:type="spellEnd"/>
      <w:r>
        <w:t xml:space="preserve"> prend c</w:t>
      </w:r>
    </w:p>
    <w:p w:rsidR="00C62E7B" w:rsidRDefault="00C62E7B" w:rsidP="00C62E7B">
      <w:pPr>
        <w:pStyle w:val="Sansinterligne"/>
      </w:pPr>
      <w:r>
        <w:tab/>
      </w:r>
      <w:r>
        <w:tab/>
      </w:r>
      <w:r>
        <w:tab/>
      </w:r>
      <w:r>
        <w:tab/>
        <w:t xml:space="preserve">Score prend </w:t>
      </w:r>
      <w:proofErr w:type="spellStart"/>
      <w:r>
        <w:t>nombreDePoints</w:t>
      </w:r>
      <w:proofErr w:type="spellEnd"/>
    </w:p>
    <w:p w:rsidR="00C62E7B" w:rsidRDefault="00C62E7B" w:rsidP="00C62E7B">
      <w:pPr>
        <w:pStyle w:val="Sansinterligne"/>
      </w:pPr>
      <w:r>
        <w:tab/>
      </w:r>
      <w:r>
        <w:tab/>
      </w:r>
      <w:r>
        <w:tab/>
      </w:r>
      <w:r w:rsidRPr="00D96EB0">
        <w:rPr>
          <w:b/>
          <w:color w:val="00B050"/>
        </w:rPr>
        <w:t>ENDIF</w:t>
      </w:r>
    </w:p>
    <w:p w:rsidR="00C62E7B" w:rsidRDefault="00C62E7B" w:rsidP="00C62E7B">
      <w:pPr>
        <w:pStyle w:val="Sansinterligne"/>
      </w:pPr>
      <w:r>
        <w:tab/>
      </w:r>
      <w:r>
        <w:tab/>
      </w:r>
      <w:r w:rsidRPr="00D96EB0">
        <w:rPr>
          <w:b/>
          <w:color w:val="00B0F0"/>
        </w:rPr>
        <w:t>ENDFOR</w:t>
      </w:r>
    </w:p>
    <w:p w:rsidR="00C62E7B" w:rsidRDefault="00C62E7B" w:rsidP="00C62E7B">
      <w:pPr>
        <w:pStyle w:val="Sansinterligne"/>
      </w:pPr>
      <w:r>
        <w:tab/>
      </w:r>
      <w:r w:rsidRPr="00D96EB0">
        <w:rPr>
          <w:b/>
          <w:color w:val="00B050"/>
        </w:rPr>
        <w:t>ENDIF</w:t>
      </w:r>
    </w:p>
    <w:p w:rsidR="00C62E7B" w:rsidRDefault="00C62E7B" w:rsidP="00C62E7B">
      <w:pPr>
        <w:pStyle w:val="Sansinterligne"/>
      </w:pPr>
      <w:r w:rsidRPr="00D96EB0">
        <w:rPr>
          <w:b/>
          <w:color w:val="00B050"/>
        </w:rPr>
        <w:t>ENDIF</w:t>
      </w:r>
    </w:p>
    <w:p w:rsidR="00444EAC" w:rsidRDefault="00C62E7B" w:rsidP="00C62E7B">
      <w:pPr>
        <w:pStyle w:val="Sansinterligne"/>
      </w:pPr>
      <w:r w:rsidRPr="00D96EB0">
        <w:rPr>
          <w:b/>
        </w:rPr>
        <w:t>RETURN</w:t>
      </w:r>
      <w:r>
        <w:t xml:space="preserve"> </w:t>
      </w:r>
      <w:proofErr w:type="spellStart"/>
      <w:r>
        <w:t>bestCase</w:t>
      </w:r>
      <w:proofErr w:type="spellEnd"/>
    </w:p>
    <w:p w:rsidR="00444EAC" w:rsidRDefault="00444EAC" w:rsidP="00C62E7B">
      <w:pPr>
        <w:pStyle w:val="Sansinterligne"/>
      </w:pPr>
    </w:p>
    <w:p w:rsidR="00444EAC" w:rsidRDefault="00444EAC" w:rsidP="00444EAC">
      <w:pPr>
        <w:pStyle w:val="Titre2"/>
        <w:ind w:firstLine="708"/>
      </w:pPr>
      <w:r>
        <w:lastRenderedPageBreak/>
        <w:t>Difficultés rencontrées</w:t>
      </w:r>
    </w:p>
    <w:p w:rsidR="00444EAC" w:rsidRPr="00444EAC" w:rsidRDefault="00444EAC" w:rsidP="00444EAC">
      <w:pPr>
        <w:rPr>
          <w:lang w:eastAsia="en-US"/>
        </w:rPr>
      </w:pPr>
    </w:p>
    <w:p w:rsidR="00444EAC" w:rsidRDefault="00444EAC" w:rsidP="00444EAC">
      <w:r>
        <w:t>Nous avons eu des difficultés à mettre en place notre première IA, d’une part par manque de connaissances et d’expériences, d’autre part parce que nous avions du mal à visualiser l’algorithme en profondeur.</w:t>
      </w:r>
    </w:p>
    <w:p w:rsidR="00444EAC" w:rsidRDefault="00444EAC" w:rsidP="00444EAC">
      <w:r>
        <w:t xml:space="preserve">Nous avons donc réalisé une intelligence artificielle simple, qui choisit au mieux ses positions. Sa profondeur est faible, contrairement par exemple à un algorithme </w:t>
      </w:r>
      <w:proofErr w:type="spellStart"/>
      <w:r>
        <w:t>minmax</w:t>
      </w:r>
      <w:proofErr w:type="spellEnd"/>
      <w:r>
        <w:t>, mais par manque de temps nous n’avons pas pu creuser en profondeur.</w:t>
      </w:r>
    </w:p>
    <w:p w:rsidR="00444EAC" w:rsidRDefault="00444EAC" w:rsidP="00444EAC"/>
    <w:p w:rsidR="00444EAC" w:rsidRDefault="00444EAC" w:rsidP="00444EAC">
      <w:r>
        <w:t>Améliorations à envisager :</w:t>
      </w:r>
    </w:p>
    <w:p w:rsidR="00444EAC" w:rsidRDefault="00444EAC" w:rsidP="00444EAC">
      <w:pPr>
        <w:pStyle w:val="Paragraphedeliste"/>
        <w:numPr>
          <w:ilvl w:val="0"/>
          <w:numId w:val="4"/>
        </w:numPr>
      </w:pPr>
      <w:r>
        <w:t>Relier les points de chaque case au choix de la case qui mange le plus de pions bleus</w:t>
      </w:r>
    </w:p>
    <w:p w:rsidR="00444EAC" w:rsidRDefault="00444EAC" w:rsidP="00444EAC">
      <w:pPr>
        <w:pStyle w:val="Paragraphedeliste"/>
        <w:numPr>
          <w:ilvl w:val="0"/>
          <w:numId w:val="4"/>
        </w:numPr>
      </w:pPr>
      <w:r>
        <w:t>Ajouter des niveaux de profondeur pour aller simuler les 3 ou 4 coups suivants, et déterminer ainsi quelle case est la plus avantageuse</w:t>
      </w:r>
    </w:p>
    <w:p w:rsidR="00444EAC" w:rsidRPr="00A739E2" w:rsidRDefault="00444EAC" w:rsidP="00444EAC">
      <w:pPr>
        <w:pStyle w:val="Paragraphedeliste"/>
        <w:numPr>
          <w:ilvl w:val="0"/>
          <w:numId w:val="4"/>
        </w:numPr>
      </w:pPr>
      <w:r>
        <w:t>Ajouter des coups de hasard pour que le jeu soit plus équilibré</w:t>
      </w:r>
    </w:p>
    <w:p w:rsidR="001234DC" w:rsidRDefault="001234DC" w:rsidP="00C62E7B">
      <w:pPr>
        <w:pStyle w:val="Sansinterligne"/>
      </w:pPr>
      <w:r>
        <w:br w:type="page"/>
      </w:r>
    </w:p>
    <w:p w:rsidR="001234DC" w:rsidRDefault="001234DC" w:rsidP="001234DC"/>
    <w:p w:rsidR="001234DC" w:rsidRDefault="0084298A" w:rsidP="001234DC">
      <w:pPr>
        <w:pStyle w:val="Titre1"/>
      </w:pPr>
      <w:r>
        <w:t>Éléments implémentés</w:t>
      </w:r>
      <w:r w:rsidRPr="0084298A">
        <w:rPr>
          <w:u w:val="none"/>
        </w:rPr>
        <w:t xml:space="preserve"> </w:t>
      </w:r>
      <w:r w:rsidR="00112EE8" w:rsidRPr="00112EE8">
        <w:rPr>
          <w:u w:val="none"/>
        </w:rPr>
        <w:t>:</w:t>
      </w:r>
      <w:r w:rsidR="00112EE8">
        <w:t xml:space="preserve"> </w:t>
      </w:r>
    </w:p>
    <w:p w:rsidR="00F92B38" w:rsidRDefault="00F92B38" w:rsidP="00F92B38"/>
    <w:p w:rsidR="00F92B38" w:rsidRDefault="00F92B38" w:rsidP="00F92B38">
      <w:pPr>
        <w:keepNext/>
      </w:pPr>
      <w:r>
        <w:rPr>
          <w:noProof/>
        </w:rPr>
        <w:drawing>
          <wp:inline distT="0" distB="0" distL="0" distR="0" wp14:anchorId="2EACFAD4" wp14:editId="3D1F62C5">
            <wp:extent cx="5757545" cy="5772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mmenc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38" w:rsidRDefault="00F92B38" w:rsidP="00F92B38">
      <w:pPr>
        <w:pStyle w:val="Lgende"/>
        <w:jc w:val="center"/>
      </w:pPr>
    </w:p>
    <w:p w:rsidR="00F92B38" w:rsidRPr="00F92B38" w:rsidRDefault="00F92B38" w:rsidP="00F92B38">
      <w:pPr>
        <w:pStyle w:val="Lgende"/>
        <w:jc w:val="center"/>
        <w:rPr>
          <w:sz w:val="36"/>
        </w:rPr>
      </w:pPr>
      <w:r w:rsidRPr="00F92B38">
        <w:rPr>
          <w:sz w:val="22"/>
        </w:rPr>
        <w:t xml:space="preserve">Capture </w:t>
      </w:r>
      <w:r w:rsidRPr="00F92B38">
        <w:rPr>
          <w:sz w:val="22"/>
        </w:rPr>
        <w:fldChar w:fldCharType="begin"/>
      </w:r>
      <w:r w:rsidRPr="00F92B38">
        <w:rPr>
          <w:sz w:val="22"/>
        </w:rPr>
        <w:instrText xml:space="preserve"> SEQ Capture \* ARABIC </w:instrText>
      </w:r>
      <w:r w:rsidRPr="00F92B38">
        <w:rPr>
          <w:sz w:val="22"/>
        </w:rPr>
        <w:fldChar w:fldCharType="separate"/>
      </w:r>
      <w:r w:rsidR="009164D1">
        <w:rPr>
          <w:noProof/>
          <w:sz w:val="22"/>
        </w:rPr>
        <w:t>1</w:t>
      </w:r>
      <w:r w:rsidRPr="00F92B38">
        <w:rPr>
          <w:sz w:val="22"/>
        </w:rPr>
        <w:fldChar w:fldCharType="end"/>
      </w:r>
      <w:r w:rsidRPr="00F92B38">
        <w:rPr>
          <w:sz w:val="22"/>
        </w:rPr>
        <w:t xml:space="preserve"> : Recommencer une partie</w:t>
      </w:r>
    </w:p>
    <w:p w:rsidR="00112EE8" w:rsidRDefault="00112EE8" w:rsidP="00112EE8"/>
    <w:p w:rsidR="00F92B38" w:rsidRDefault="00F92B38" w:rsidP="00F92B38">
      <w:pPr>
        <w:keepNext/>
      </w:pPr>
      <w:r>
        <w:rPr>
          <w:noProof/>
        </w:rPr>
        <w:lastRenderedPageBreak/>
        <w:drawing>
          <wp:inline distT="0" distB="0" distL="0" distR="0">
            <wp:extent cx="5757545" cy="57575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_perdu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38" w:rsidRDefault="00F92B38" w:rsidP="00F92B38">
      <w:pPr>
        <w:pStyle w:val="Lgende"/>
        <w:jc w:val="center"/>
      </w:pPr>
    </w:p>
    <w:p w:rsidR="00F92B38" w:rsidRPr="00F92B38" w:rsidRDefault="00F92B38" w:rsidP="00F92B38">
      <w:pPr>
        <w:pStyle w:val="Lgende"/>
        <w:jc w:val="center"/>
        <w:rPr>
          <w:sz w:val="22"/>
          <w:szCs w:val="22"/>
        </w:rPr>
      </w:pPr>
      <w:r w:rsidRPr="00F92B38">
        <w:rPr>
          <w:sz w:val="22"/>
          <w:szCs w:val="22"/>
        </w:rPr>
        <w:t xml:space="preserve">Capture </w:t>
      </w:r>
      <w:r w:rsidRPr="00F92B38">
        <w:rPr>
          <w:sz w:val="22"/>
          <w:szCs w:val="22"/>
        </w:rPr>
        <w:fldChar w:fldCharType="begin"/>
      </w:r>
      <w:r w:rsidRPr="00F92B38">
        <w:rPr>
          <w:sz w:val="22"/>
          <w:szCs w:val="22"/>
        </w:rPr>
        <w:instrText xml:space="preserve"> SEQ Capture \* ARABIC </w:instrText>
      </w:r>
      <w:r w:rsidRPr="00F92B38">
        <w:rPr>
          <w:sz w:val="22"/>
          <w:szCs w:val="22"/>
        </w:rPr>
        <w:fldChar w:fldCharType="separate"/>
      </w:r>
      <w:r w:rsidR="009164D1">
        <w:rPr>
          <w:noProof/>
          <w:sz w:val="22"/>
          <w:szCs w:val="22"/>
        </w:rPr>
        <w:t>2</w:t>
      </w:r>
      <w:r w:rsidRPr="00F92B38">
        <w:rPr>
          <w:sz w:val="22"/>
          <w:szCs w:val="22"/>
        </w:rPr>
        <w:fldChar w:fldCharType="end"/>
      </w:r>
      <w:r w:rsidRPr="00F92B38">
        <w:rPr>
          <w:sz w:val="22"/>
          <w:szCs w:val="22"/>
        </w:rPr>
        <w:t xml:space="preserve"> : Fin de partie perdue</w:t>
      </w:r>
    </w:p>
    <w:p w:rsidR="00F92B38" w:rsidRDefault="00112EE8" w:rsidP="00F92B38">
      <w:pPr>
        <w:keepNext/>
      </w:pPr>
      <w:r>
        <w:br w:type="page"/>
      </w:r>
      <w:r w:rsidR="00F92B38">
        <w:rPr>
          <w:noProof/>
        </w:rPr>
        <w:lastRenderedPageBreak/>
        <w:drawing>
          <wp:inline distT="0" distB="0" distL="0" distR="0" wp14:anchorId="37B8C05C" wp14:editId="45B86356">
            <wp:extent cx="5757545" cy="51282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_gagn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38" w:rsidRDefault="00F92B38" w:rsidP="00F92B38">
      <w:pPr>
        <w:pStyle w:val="Lgende"/>
        <w:jc w:val="center"/>
        <w:rPr>
          <w:sz w:val="22"/>
          <w:szCs w:val="22"/>
        </w:rPr>
      </w:pPr>
    </w:p>
    <w:p w:rsidR="00112EE8" w:rsidRDefault="00F92B38" w:rsidP="00F92B38">
      <w:pPr>
        <w:pStyle w:val="Lgende"/>
        <w:jc w:val="center"/>
        <w:rPr>
          <w:sz w:val="22"/>
          <w:szCs w:val="22"/>
        </w:rPr>
      </w:pPr>
      <w:r w:rsidRPr="00F92B38">
        <w:rPr>
          <w:sz w:val="22"/>
          <w:szCs w:val="22"/>
        </w:rPr>
        <w:t xml:space="preserve">Capture </w:t>
      </w:r>
      <w:r w:rsidRPr="00F92B38">
        <w:rPr>
          <w:sz w:val="22"/>
          <w:szCs w:val="22"/>
        </w:rPr>
        <w:fldChar w:fldCharType="begin"/>
      </w:r>
      <w:r w:rsidRPr="00F92B38">
        <w:rPr>
          <w:sz w:val="22"/>
          <w:szCs w:val="22"/>
        </w:rPr>
        <w:instrText xml:space="preserve"> SEQ Capture \* ARABIC </w:instrText>
      </w:r>
      <w:r w:rsidRPr="00F92B38">
        <w:rPr>
          <w:sz w:val="22"/>
          <w:szCs w:val="22"/>
        </w:rPr>
        <w:fldChar w:fldCharType="separate"/>
      </w:r>
      <w:r w:rsidR="009164D1">
        <w:rPr>
          <w:noProof/>
          <w:sz w:val="22"/>
          <w:szCs w:val="22"/>
        </w:rPr>
        <w:t>3</w:t>
      </w:r>
      <w:r w:rsidRPr="00F92B38">
        <w:rPr>
          <w:sz w:val="22"/>
          <w:szCs w:val="22"/>
        </w:rPr>
        <w:fldChar w:fldCharType="end"/>
      </w:r>
      <w:r w:rsidRPr="00F92B38">
        <w:rPr>
          <w:sz w:val="22"/>
          <w:szCs w:val="22"/>
        </w:rPr>
        <w:t xml:space="preserve"> : Fin de partie gagnée</w:t>
      </w:r>
    </w:p>
    <w:p w:rsidR="00F92B38" w:rsidRDefault="00F92B38" w:rsidP="00F92B38"/>
    <w:p w:rsidR="00F92B38" w:rsidRPr="00F92B38" w:rsidRDefault="00F92B38" w:rsidP="00F92B38"/>
    <w:p w:rsidR="009164D1" w:rsidRPr="008577D7" w:rsidRDefault="008577D7" w:rsidP="008577D7">
      <w:pPr>
        <w:keepNext/>
      </w:pPr>
      <w:r>
        <w:rPr>
          <w:rFonts w:asciiTheme="majorHAnsi" w:eastAsiaTheme="majorEastAsia" w:hAnsiTheme="majorHAnsi" w:cstheme="majorBidi"/>
          <w:noProof/>
          <w:color w:val="70AD47" w:themeColor="accent6"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0DD3B24E" wp14:editId="0D6C1169">
            <wp:simplePos x="0" y="0"/>
            <wp:positionH relativeFrom="column">
              <wp:posOffset>2540</wp:posOffset>
            </wp:positionH>
            <wp:positionV relativeFrom="paragraph">
              <wp:posOffset>224345</wp:posOffset>
            </wp:positionV>
            <wp:extent cx="5757545" cy="124396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le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7D7" w:rsidRDefault="008577D7" w:rsidP="009164D1">
      <w:pPr>
        <w:pStyle w:val="Lgende"/>
        <w:jc w:val="center"/>
        <w:rPr>
          <w:sz w:val="22"/>
          <w:szCs w:val="22"/>
        </w:rPr>
      </w:pPr>
    </w:p>
    <w:p w:rsidR="00F92B38" w:rsidRPr="009164D1" w:rsidRDefault="009164D1" w:rsidP="009164D1">
      <w:pPr>
        <w:pStyle w:val="Lgende"/>
        <w:jc w:val="center"/>
        <w:rPr>
          <w:rFonts w:asciiTheme="majorHAnsi" w:eastAsiaTheme="majorEastAsia" w:hAnsiTheme="majorHAnsi" w:cstheme="majorBidi"/>
          <w:color w:val="538135" w:themeColor="accent6" w:themeShade="BF"/>
          <w:sz w:val="22"/>
          <w:szCs w:val="22"/>
          <w:u w:val="single"/>
        </w:rPr>
      </w:pPr>
      <w:r w:rsidRPr="009164D1">
        <w:rPr>
          <w:sz w:val="22"/>
          <w:szCs w:val="22"/>
        </w:rPr>
        <w:t xml:space="preserve">Capture </w:t>
      </w:r>
      <w:r w:rsidRPr="009164D1">
        <w:rPr>
          <w:sz w:val="22"/>
          <w:szCs w:val="22"/>
        </w:rPr>
        <w:fldChar w:fldCharType="begin"/>
      </w:r>
      <w:r w:rsidRPr="009164D1">
        <w:rPr>
          <w:sz w:val="22"/>
          <w:szCs w:val="22"/>
        </w:rPr>
        <w:instrText xml:space="preserve"> SEQ Capture \* ARABIC </w:instrText>
      </w:r>
      <w:r w:rsidRPr="009164D1">
        <w:rPr>
          <w:sz w:val="22"/>
          <w:szCs w:val="22"/>
        </w:rPr>
        <w:fldChar w:fldCharType="separate"/>
      </w:r>
      <w:r w:rsidRPr="009164D1">
        <w:rPr>
          <w:noProof/>
          <w:sz w:val="22"/>
          <w:szCs w:val="22"/>
        </w:rPr>
        <w:t>4</w:t>
      </w:r>
      <w:r w:rsidRPr="009164D1">
        <w:rPr>
          <w:sz w:val="22"/>
          <w:szCs w:val="22"/>
        </w:rPr>
        <w:fldChar w:fldCharType="end"/>
      </w:r>
      <w:r w:rsidRPr="009164D1">
        <w:rPr>
          <w:sz w:val="22"/>
          <w:szCs w:val="22"/>
        </w:rPr>
        <w:t xml:space="preserve"> : Règles du jeu</w:t>
      </w:r>
    </w:p>
    <w:p w:rsidR="00112EE8" w:rsidRDefault="00112EE8" w:rsidP="00112EE8">
      <w:pPr>
        <w:pStyle w:val="Titre1"/>
        <w:numPr>
          <w:ilvl w:val="0"/>
          <w:numId w:val="0"/>
        </w:numPr>
        <w:ind w:left="720"/>
      </w:pPr>
    </w:p>
    <w:p w:rsidR="009164D1" w:rsidRDefault="009164D1" w:rsidP="009164D1"/>
    <w:p w:rsidR="009164D1" w:rsidRDefault="009164D1" w:rsidP="009164D1"/>
    <w:p w:rsidR="009164D1" w:rsidRPr="009164D1" w:rsidRDefault="009164D1" w:rsidP="009164D1"/>
    <w:p w:rsidR="00112EE8" w:rsidRPr="00112EE8" w:rsidRDefault="00112EE8" w:rsidP="00112EE8">
      <w:pPr>
        <w:pStyle w:val="Titre1"/>
        <w:rPr>
          <w:u w:val="none"/>
        </w:rPr>
      </w:pPr>
      <w:r>
        <w:t>Conclusion</w:t>
      </w:r>
      <w:r w:rsidRPr="00112EE8">
        <w:rPr>
          <w:u w:val="none"/>
        </w:rPr>
        <w:t xml:space="preserve"> :</w:t>
      </w:r>
    </w:p>
    <w:p w:rsidR="00112EE8" w:rsidRDefault="00112EE8" w:rsidP="00112EE8"/>
    <w:p w:rsidR="00112EE8" w:rsidRDefault="00112EE8" w:rsidP="00112EE8">
      <w:r>
        <w:tab/>
        <w:t xml:space="preserve">Ce jeu nous a permis à la fois d’améliorer nos connaissances du langage JAVA, notamment en découvrant les classes </w:t>
      </w:r>
      <w:proofErr w:type="spellStart"/>
      <w:r w:rsidRPr="00112EE8">
        <w:rPr>
          <w:i/>
        </w:rPr>
        <w:t>MouseListener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12EE8">
        <w:rPr>
          <w:i/>
        </w:rPr>
        <w:t>JPanel</w:t>
      </w:r>
      <w:proofErr w:type="spellEnd"/>
      <w:r>
        <w:t xml:space="preserve">, ou encore </w:t>
      </w:r>
      <w:proofErr w:type="spellStart"/>
      <w:r w:rsidRPr="00112EE8">
        <w:rPr>
          <w:i/>
        </w:rPr>
        <w:t>JFrame</w:t>
      </w:r>
      <w:proofErr w:type="spellEnd"/>
      <w:r>
        <w:t xml:space="preserve"> mais également de faire un premier pas vers les intelligences artificielles. En effet, nous nous sommes intéressées à l’algorithme </w:t>
      </w:r>
      <w:proofErr w:type="spellStart"/>
      <w:r>
        <w:t>Minmax</w:t>
      </w:r>
      <w:proofErr w:type="spellEnd"/>
      <w:r>
        <w:t xml:space="preserve"> même si nous n’avons pas pu le</w:t>
      </w:r>
      <w:r w:rsidR="00F71065">
        <w:t xml:space="preserve"> mettre en place dans notre jeu faute de temps.</w:t>
      </w:r>
    </w:p>
    <w:p w:rsidR="00F71065" w:rsidRDefault="00F71065" w:rsidP="00112EE8">
      <w:r>
        <w:tab/>
      </w:r>
    </w:p>
    <w:p w:rsidR="00F71065" w:rsidRDefault="00F71065" w:rsidP="00112EE8">
      <w:r>
        <w:tab/>
      </w:r>
    </w:p>
    <w:p w:rsidR="00112EE8" w:rsidRDefault="00F71065" w:rsidP="00112EE8">
      <w:r>
        <w:tab/>
        <w:t>Notre jeu pourrait encore être amélioré, en rajoutant par exemple</w:t>
      </w:r>
      <w:r w:rsidR="00054084">
        <w:t xml:space="preserve"> </w:t>
      </w:r>
      <w:r>
        <w:t xml:space="preserve">l’algorithme </w:t>
      </w:r>
      <w:proofErr w:type="spellStart"/>
      <w:r>
        <w:t>Minmax</w:t>
      </w:r>
      <w:proofErr w:type="spellEnd"/>
      <w:r>
        <w:t xml:space="preserve"> afin de rendre le jeu plus difficile, ajouter la possibilité de choisir la difficulté de l’IA, ou encore </w:t>
      </w:r>
      <w:r w:rsidR="00894E08">
        <w:t>de pouvoir à deux joueurs plutôt que contre l’IA.</w:t>
      </w:r>
    </w:p>
    <w:p w:rsidR="00894E08" w:rsidRDefault="00894E08" w:rsidP="00112EE8"/>
    <w:p w:rsidR="00894E08" w:rsidRDefault="00894E08" w:rsidP="00112EE8"/>
    <w:p w:rsidR="00112EE8" w:rsidRPr="00112EE8" w:rsidRDefault="00112EE8" w:rsidP="00112EE8">
      <w:r>
        <w:tab/>
      </w:r>
    </w:p>
    <w:sectPr w:rsidR="00112EE8" w:rsidRPr="00112EE8" w:rsidSect="00F533F2">
      <w:headerReference w:type="default" r:id="rId23"/>
      <w:footerReference w:type="default" r:id="rId24"/>
      <w:pgSz w:w="11901" w:h="16817"/>
      <w:pgMar w:top="1417" w:right="1417" w:bottom="1417" w:left="1417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264" w:rsidRDefault="004D6264" w:rsidP="006651C9">
      <w:r>
        <w:separator/>
      </w:r>
    </w:p>
  </w:endnote>
  <w:endnote w:type="continuationSeparator" w:id="0">
    <w:p w:rsidR="004D6264" w:rsidRDefault="004D626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0"/>
      <w:gridCol w:w="4517"/>
    </w:tblGrid>
    <w:tr w:rsidR="00F631B5" w:rsidTr="00D55C6C">
      <w:trPr>
        <w:trHeight w:hRule="exact" w:val="115"/>
        <w:jc w:val="center"/>
      </w:trPr>
      <w:tc>
        <w:tcPr>
          <w:tcW w:w="4550" w:type="dxa"/>
          <w:shd w:val="clear" w:color="auto" w:fill="00B050"/>
          <w:tcMar>
            <w:top w:w="0" w:type="dxa"/>
            <w:bottom w:w="0" w:type="dxa"/>
          </w:tcMar>
        </w:tcPr>
        <w:p w:rsidR="00B66E21" w:rsidRDefault="00B66E21">
          <w:pPr>
            <w:pStyle w:val="En-tte"/>
            <w:rPr>
              <w:caps/>
              <w:sz w:val="18"/>
            </w:rPr>
          </w:pPr>
        </w:p>
      </w:tc>
      <w:tc>
        <w:tcPr>
          <w:tcW w:w="4517" w:type="dxa"/>
          <w:shd w:val="clear" w:color="auto" w:fill="00B050"/>
          <w:tcMar>
            <w:top w:w="0" w:type="dxa"/>
            <w:bottom w:w="0" w:type="dxa"/>
          </w:tcMar>
        </w:tcPr>
        <w:p w:rsidR="00B66E21" w:rsidRDefault="00FF79EE" w:rsidP="00FF79EE">
          <w:pPr>
            <w:pStyle w:val="En-tte"/>
            <w:tabs>
              <w:tab w:val="left" w:pos="308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</w:tr>
    <w:tr w:rsidR="00A05F6B" w:rsidTr="00D55C6C">
      <w:trPr>
        <w:jc w:val="center"/>
      </w:trPr>
      <w:tc>
        <w:tcPr>
          <w:tcW w:w="4550" w:type="dxa"/>
          <w:shd w:val="clear" w:color="auto" w:fill="auto"/>
          <w:vAlign w:val="center"/>
        </w:tcPr>
        <w:p w:rsidR="00D55C6C" w:rsidRDefault="00D55C6C" w:rsidP="00D55C6C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PETITCUENOT Mélanie – collin léa</w:t>
          </w:r>
        </w:p>
      </w:tc>
      <w:tc>
        <w:tcPr>
          <w:tcW w:w="4517" w:type="dxa"/>
          <w:shd w:val="clear" w:color="auto" w:fill="auto"/>
          <w:vAlign w:val="center"/>
        </w:tcPr>
        <w:p w:rsidR="00B66E21" w:rsidRDefault="00B66E21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465C0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264" w:rsidRDefault="004D6264" w:rsidP="006651C9">
      <w:r>
        <w:separator/>
      </w:r>
    </w:p>
  </w:footnote>
  <w:footnote w:type="continuationSeparator" w:id="0">
    <w:p w:rsidR="004D6264" w:rsidRDefault="004D626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A5C" w:rsidRDefault="00C80A5C">
    <w:pPr>
      <w:pStyle w:val="En-tte"/>
    </w:pPr>
    <w:r>
      <w:rPr>
        <w:noProof/>
      </w:rPr>
      <w:drawing>
        <wp:inline distT="0" distB="0" distL="0" distR="0" wp14:anchorId="0DAB3F4F" wp14:editId="7DA86049">
          <wp:extent cx="861238" cy="548061"/>
          <wp:effectExtent l="0" t="0" r="0" b="4445"/>
          <wp:docPr id="449" name="Image 449" descr="https://upload.wikimedia.org/wikipedia/commons/thumb/f/f0/Logo_Reseau_Polytech.svg/langfr-220px-Logo_Reseau_Polytech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upload.wikimedia.org/wikipedia/commons/thumb/f/f0/Logo_Reseau_Polytech.svg/langfr-220px-Logo_Reseau_Polytech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89" cy="5577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8E9"/>
      </v:shape>
    </w:pict>
  </w:numPicBullet>
  <w:abstractNum w:abstractNumId="0" w15:restartNumberingAfterBreak="0">
    <w:nsid w:val="059565A0"/>
    <w:multiLevelType w:val="hybridMultilevel"/>
    <w:tmpl w:val="BEDA2432"/>
    <w:lvl w:ilvl="0" w:tplc="DE945E7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15EA"/>
    <w:multiLevelType w:val="hybridMultilevel"/>
    <w:tmpl w:val="F2AC76C0"/>
    <w:lvl w:ilvl="0" w:tplc="252A42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5380"/>
    <w:multiLevelType w:val="hybridMultilevel"/>
    <w:tmpl w:val="171850D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767D1"/>
    <w:multiLevelType w:val="hybridMultilevel"/>
    <w:tmpl w:val="6C6CE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68"/>
    <w:rsid w:val="000326C5"/>
    <w:rsid w:val="00054084"/>
    <w:rsid w:val="0008322A"/>
    <w:rsid w:val="000861DC"/>
    <w:rsid w:val="000A3C68"/>
    <w:rsid w:val="00112EE8"/>
    <w:rsid w:val="001234DC"/>
    <w:rsid w:val="00146B68"/>
    <w:rsid w:val="00154F18"/>
    <w:rsid w:val="001730CA"/>
    <w:rsid w:val="001A02BE"/>
    <w:rsid w:val="00202362"/>
    <w:rsid w:val="002534DD"/>
    <w:rsid w:val="00255463"/>
    <w:rsid w:val="002A724D"/>
    <w:rsid w:val="002E6A2C"/>
    <w:rsid w:val="002F4FD5"/>
    <w:rsid w:val="00337CCE"/>
    <w:rsid w:val="00364ADF"/>
    <w:rsid w:val="003874D9"/>
    <w:rsid w:val="003B5121"/>
    <w:rsid w:val="003F2A19"/>
    <w:rsid w:val="00416B15"/>
    <w:rsid w:val="00444EAC"/>
    <w:rsid w:val="00463284"/>
    <w:rsid w:val="00472FC1"/>
    <w:rsid w:val="004A6277"/>
    <w:rsid w:val="004D6264"/>
    <w:rsid w:val="00515EF9"/>
    <w:rsid w:val="00526DD1"/>
    <w:rsid w:val="00552A23"/>
    <w:rsid w:val="00562C59"/>
    <w:rsid w:val="0058332A"/>
    <w:rsid w:val="005835B8"/>
    <w:rsid w:val="005D743F"/>
    <w:rsid w:val="00605248"/>
    <w:rsid w:val="006651C9"/>
    <w:rsid w:val="006B445E"/>
    <w:rsid w:val="007113F3"/>
    <w:rsid w:val="00726528"/>
    <w:rsid w:val="00746EDC"/>
    <w:rsid w:val="007975A2"/>
    <w:rsid w:val="00807216"/>
    <w:rsid w:val="0084298A"/>
    <w:rsid w:val="008577D7"/>
    <w:rsid w:val="0087101A"/>
    <w:rsid w:val="008915FD"/>
    <w:rsid w:val="00894E08"/>
    <w:rsid w:val="008B3892"/>
    <w:rsid w:val="00901EB1"/>
    <w:rsid w:val="00907377"/>
    <w:rsid w:val="009164D1"/>
    <w:rsid w:val="00916DC0"/>
    <w:rsid w:val="009252F1"/>
    <w:rsid w:val="009A6D3D"/>
    <w:rsid w:val="00A05F6B"/>
    <w:rsid w:val="00A57B23"/>
    <w:rsid w:val="00AA04D5"/>
    <w:rsid w:val="00AC0341"/>
    <w:rsid w:val="00AF7742"/>
    <w:rsid w:val="00B3766B"/>
    <w:rsid w:val="00B66E21"/>
    <w:rsid w:val="00B859F6"/>
    <w:rsid w:val="00B87D29"/>
    <w:rsid w:val="00B95C66"/>
    <w:rsid w:val="00BD6711"/>
    <w:rsid w:val="00BF0E26"/>
    <w:rsid w:val="00C465C0"/>
    <w:rsid w:val="00C57FC3"/>
    <w:rsid w:val="00C62E7B"/>
    <w:rsid w:val="00C80A5C"/>
    <w:rsid w:val="00D33D2A"/>
    <w:rsid w:val="00D55C6C"/>
    <w:rsid w:val="00D86F3D"/>
    <w:rsid w:val="00D90008"/>
    <w:rsid w:val="00D97D16"/>
    <w:rsid w:val="00DE4713"/>
    <w:rsid w:val="00E5405E"/>
    <w:rsid w:val="00F013DB"/>
    <w:rsid w:val="00F40A20"/>
    <w:rsid w:val="00F533F2"/>
    <w:rsid w:val="00F631B5"/>
    <w:rsid w:val="00F71065"/>
    <w:rsid w:val="00F8101C"/>
    <w:rsid w:val="00F92B38"/>
    <w:rsid w:val="00FA4A96"/>
    <w:rsid w:val="00FF79E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34D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538135" w:themeColor="accent6" w:themeShade="BF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6DC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6D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16DC0"/>
    <w:pPr>
      <w:keepNext/>
      <w:keepLines/>
      <w:spacing w:before="40"/>
      <w:ind w:firstLine="708"/>
      <w:outlineLvl w:val="3"/>
    </w:pPr>
    <w:rPr>
      <w:rFonts w:asciiTheme="majorHAnsi" w:eastAsiaTheme="majorEastAsia" w:hAnsiTheme="majorHAnsi" w:cstheme="majorBidi"/>
      <w:i/>
      <w:iCs/>
      <w:color w:val="538135" w:themeColor="accent6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F533F2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533F2"/>
    <w:rPr>
      <w:sz w:val="22"/>
      <w:szCs w:val="2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33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33F2"/>
    <w:rPr>
      <w:i/>
      <w:iCs/>
      <w:color w:val="5B9BD5" w:themeColor="accent1"/>
    </w:rPr>
  </w:style>
  <w:style w:type="character" w:customStyle="1" w:styleId="Textedelespacerserv">
    <w:name w:val="Texte de l’espace réservé"/>
    <w:basedOn w:val="Policepardfaut"/>
    <w:uiPriority w:val="99"/>
    <w:semiHidden/>
    <w:rsid w:val="00337CCE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1234DC"/>
    <w:rPr>
      <w:rFonts w:asciiTheme="majorHAnsi" w:eastAsiaTheme="majorEastAsia" w:hAnsiTheme="majorHAnsi" w:cstheme="majorBidi"/>
      <w:color w:val="538135" w:themeColor="accent6" w:themeShade="BF"/>
      <w:sz w:val="36"/>
      <w:szCs w:val="36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F92B3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916DC0"/>
    <w:rPr>
      <w:rFonts w:asciiTheme="majorHAnsi" w:eastAsiaTheme="majorEastAsia" w:hAnsiTheme="majorHAnsi" w:cstheme="majorBidi"/>
      <w:color w:val="538135" w:themeColor="accent6" w:themeShade="BF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916D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916DC0"/>
    <w:rPr>
      <w:rFonts w:asciiTheme="majorHAnsi" w:eastAsiaTheme="majorEastAsia" w:hAnsiTheme="majorHAnsi" w:cstheme="majorBidi"/>
      <w:i/>
      <w:iCs/>
      <w:color w:val="538135" w:themeColor="accent6" w:themeShade="BF"/>
    </w:rPr>
  </w:style>
  <w:style w:type="paragraph" w:styleId="Paragraphedeliste">
    <w:name w:val="List Paragraph"/>
    <w:basedOn w:val="Normal"/>
    <w:uiPriority w:val="34"/>
    <w:qFormat/>
    <w:rsid w:val="00444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JPG"/><Relationship Id="rId7" Type="http://schemas.openxmlformats.org/officeDocument/2006/relationships/webSettings" Target="webSetting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gif"/><Relationship Id="rId19" Type="http://schemas.openxmlformats.org/officeDocument/2006/relationships/image" Target="media/image1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2016-05-15T00:00:00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E76E8-0B9D-46DF-B43B-073F4A3E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9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3A : REVERSI</vt:lpstr>
    </vt:vector>
  </TitlesOfParts>
  <Manager/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3A : REVERSI</dc:title>
  <dc:subject>Compte rendu – Algorithme et Programmation</dc:subject>
  <dc:creator/>
  <cp:keywords/>
  <dc:description/>
  <cp:lastModifiedBy/>
  <cp:revision>1</cp:revision>
  <dcterms:created xsi:type="dcterms:W3CDTF">2016-05-08T15:34:00Z</dcterms:created>
  <dcterms:modified xsi:type="dcterms:W3CDTF">2016-05-16T09:38:00Z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